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8A45F" w14:textId="77777777" w:rsidR="00BE6F2E" w:rsidRPr="0009643D" w:rsidRDefault="00C7358F" w:rsidP="007C4793">
      <w:pPr>
        <w:pStyle w:val="Name"/>
        <w:spacing w:after="0" w:line="264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9643D">
        <w:rPr>
          <w:rFonts w:ascii="Times New Roman" w:hAnsi="Times New Roman" w:cs="Times New Roman"/>
          <w:sz w:val="32"/>
          <w:szCs w:val="32"/>
        </w:rPr>
        <w:t>Halle Vogelpohl</w:t>
      </w:r>
    </w:p>
    <w:p w14:paraId="78268E66" w14:textId="77777777" w:rsidR="00BE6F2E" w:rsidRDefault="00C7358F" w:rsidP="007C4793">
      <w:pPr>
        <w:pBdr>
          <w:bottom w:val="single" w:sz="12" w:space="1" w:color="auto"/>
        </w:pBdr>
        <w:spacing w:after="0" w:line="264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  <w:lang w:eastAsia="en-US"/>
        </w:rPr>
      </w:pPr>
      <w:r w:rsidRPr="0009643D">
        <w:rPr>
          <w:rFonts w:ascii="Times New Roman" w:hAnsi="Times New Roman" w:cs="Times New Roman"/>
          <w:sz w:val="24"/>
          <w:szCs w:val="24"/>
        </w:rPr>
        <w:t xml:space="preserve">(503) 522 3170 | </w:t>
      </w:r>
      <w:hyperlink r:id="rId7" w:history="1">
        <w:r w:rsidRPr="0009643D">
          <w:rPr>
            <w:rStyle w:val="Hyperlink"/>
            <w:rFonts w:ascii="Times New Roman" w:hAnsi="Times New Roman" w:cs="Times New Roman"/>
            <w:sz w:val="24"/>
            <w:szCs w:val="24"/>
          </w:rPr>
          <w:t>hallevogelpohl@gmail.com</w:t>
        </w:r>
      </w:hyperlink>
      <w:r w:rsidRPr="0009643D">
        <w:rPr>
          <w:rFonts w:ascii="Times New Roman" w:hAnsi="Times New Roman" w:cs="Times New Roman"/>
          <w:sz w:val="24"/>
          <w:szCs w:val="24"/>
        </w:rPr>
        <w:t xml:space="preserve"> | </w:t>
      </w:r>
      <w:hyperlink r:id="rId8" w:history="1">
        <w:r w:rsidRPr="0009643D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  <w:lang w:eastAsia="en-US"/>
          </w:rPr>
          <w:t>www.linkedin.com/in/hallevogelpohl</w:t>
        </w:r>
      </w:hyperlink>
    </w:p>
    <w:p w14:paraId="49B666DE" w14:textId="77777777" w:rsidR="0002551D" w:rsidRDefault="0002551D" w:rsidP="007C4793">
      <w:pPr>
        <w:pBdr>
          <w:bottom w:val="single" w:sz="12" w:space="1" w:color="auto"/>
        </w:pBdr>
        <w:spacing w:after="0" w:line="264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  <w:lang w:eastAsia="en-US"/>
        </w:rPr>
      </w:pPr>
    </w:p>
    <w:p w14:paraId="16010052" w14:textId="77777777" w:rsidR="00BE6F2E" w:rsidRPr="0009643D" w:rsidRDefault="00A32EB4" w:rsidP="007C4793">
      <w:pPr>
        <w:pStyle w:val="Heading1"/>
        <w:pBdr>
          <w:bottom w:val="single" w:sz="12" w:space="1" w:color="auto"/>
        </w:pBdr>
        <w:spacing w:before="0" w:after="0" w:line="264" w:lineRule="auto"/>
        <w:rPr>
          <w:rFonts w:ascii="Times New Roman" w:hAnsi="Times New Roman" w:cs="Times New Roman"/>
          <w:sz w:val="22"/>
        </w:rPr>
      </w:pPr>
      <w:sdt>
        <w:sdtPr>
          <w:rPr>
            <w:rFonts w:ascii="Times New Roman" w:hAnsi="Times New Roman" w:cs="Times New Roman"/>
            <w:sz w:val="22"/>
          </w:rPr>
          <w:id w:val="-1150367223"/>
          <w:placeholder>
            <w:docPart w:val="E899F05EF30B114AA5DEEDBBDFB7B198"/>
          </w:placeholder>
          <w:temporary/>
          <w:showingPlcHdr/>
          <w15:appearance w15:val="hidden"/>
        </w:sdtPr>
        <w:sdtEndPr/>
        <w:sdtContent>
          <w:r w:rsidR="009E1292" w:rsidRPr="00AB2C03">
            <w:rPr>
              <w:rFonts w:ascii="Times New Roman" w:hAnsi="Times New Roman" w:cs="Times New Roman"/>
              <w:sz w:val="24"/>
              <w:szCs w:val="24"/>
            </w:rPr>
            <w:t>Education</w:t>
          </w:r>
        </w:sdtContent>
      </w:sdt>
    </w:p>
    <w:p w14:paraId="3F75F912" w14:textId="5A3E1473" w:rsidR="00C7358F" w:rsidRPr="00AF5EF1" w:rsidRDefault="00C7358F" w:rsidP="007C4793">
      <w:pPr>
        <w:spacing w:after="0" w:line="264" w:lineRule="auto"/>
        <w:rPr>
          <w:rFonts w:ascii="Times New Roman" w:hAnsi="Times New Roman" w:cs="Times New Roman"/>
        </w:rPr>
      </w:pPr>
      <w:r w:rsidRPr="00AF5EF1">
        <w:rPr>
          <w:rFonts w:ascii="Times New Roman" w:hAnsi="Times New Roman" w:cs="Times New Roman"/>
          <w:b/>
        </w:rPr>
        <w:t>Loyola Marymount Universi</w:t>
      </w:r>
      <w:r w:rsidR="00AF5EF1">
        <w:rPr>
          <w:rFonts w:ascii="Times New Roman" w:hAnsi="Times New Roman" w:cs="Times New Roman"/>
          <w:b/>
        </w:rPr>
        <w:t xml:space="preserve">ty, </w:t>
      </w:r>
      <w:r w:rsidR="00AF5EF1">
        <w:rPr>
          <w:rFonts w:ascii="Times New Roman" w:hAnsi="Times New Roman" w:cs="Times New Roman"/>
          <w:i/>
        </w:rPr>
        <w:t>Los Angeles, CA</w:t>
      </w:r>
      <w:r w:rsidR="0009643D" w:rsidRPr="00AF5EF1">
        <w:rPr>
          <w:rFonts w:ascii="Times New Roman" w:hAnsi="Times New Roman" w:cs="Times New Roman"/>
          <w:b/>
        </w:rPr>
        <w:tab/>
      </w:r>
      <w:r w:rsidR="0009643D" w:rsidRPr="00AF5EF1">
        <w:rPr>
          <w:rFonts w:ascii="Times New Roman" w:hAnsi="Times New Roman" w:cs="Times New Roman"/>
          <w:b/>
        </w:rPr>
        <w:tab/>
      </w:r>
      <w:r w:rsidR="00AF5EF1">
        <w:rPr>
          <w:rFonts w:ascii="Times New Roman" w:hAnsi="Times New Roman" w:cs="Times New Roman"/>
        </w:rPr>
        <w:tab/>
      </w:r>
      <w:r w:rsidR="00AF5EF1">
        <w:rPr>
          <w:rFonts w:ascii="Times New Roman" w:hAnsi="Times New Roman" w:cs="Times New Roman"/>
        </w:rPr>
        <w:tab/>
      </w:r>
      <w:r w:rsidR="00AF5EF1">
        <w:rPr>
          <w:rFonts w:ascii="Times New Roman" w:hAnsi="Times New Roman" w:cs="Times New Roman"/>
        </w:rPr>
        <w:tab/>
      </w:r>
      <w:r w:rsidRPr="00AF5EF1">
        <w:rPr>
          <w:rFonts w:ascii="Times New Roman" w:hAnsi="Times New Roman" w:cs="Times New Roman"/>
        </w:rPr>
        <w:t>May 2022</w:t>
      </w:r>
    </w:p>
    <w:p w14:paraId="6FC87162" w14:textId="2FC9638E" w:rsidR="00F75C8C" w:rsidRDefault="007C4793" w:rsidP="007C4793">
      <w:pPr>
        <w:spacing w:after="0" w:line="264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 in Computer Science, Minor in Dance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GPA: 3.86</w:t>
      </w:r>
    </w:p>
    <w:p w14:paraId="56BE2992" w14:textId="670F9EE3" w:rsidR="00FA27E7" w:rsidRDefault="00FA27E7" w:rsidP="007C4793">
      <w:pPr>
        <w:spacing w:after="0" w:line="264" w:lineRule="auto"/>
        <w:ind w:firstLine="720"/>
        <w:rPr>
          <w:rFonts w:ascii="Times New Roman" w:hAnsi="Times New Roman" w:cs="Times New Roman"/>
        </w:rPr>
      </w:pPr>
      <w:r w:rsidRPr="00FA27E7">
        <w:rPr>
          <w:rFonts w:ascii="Times New Roman" w:hAnsi="Times New Roman" w:cs="Times New Roman"/>
          <w:b/>
        </w:rPr>
        <w:t>Involvements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Institute of Electronics and Electrical Engineers (IEEE), </w:t>
      </w:r>
    </w:p>
    <w:p w14:paraId="3C61CCAC" w14:textId="584DAA71" w:rsidR="00FA27E7" w:rsidRDefault="00FA27E7" w:rsidP="007C4793">
      <w:pPr>
        <w:spacing w:after="0" w:line="264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Kuumba Beatz Dance Crew</w:t>
      </w:r>
    </w:p>
    <w:p w14:paraId="36909A2D" w14:textId="000D1120" w:rsidR="00FA27E7" w:rsidRDefault="00FA27E7" w:rsidP="007C4793">
      <w:pPr>
        <w:spacing w:after="0" w:line="264" w:lineRule="auto"/>
        <w:ind w:firstLine="720"/>
        <w:rPr>
          <w:rFonts w:ascii="Times New Roman" w:hAnsi="Times New Roman" w:cs="Times New Roman"/>
        </w:rPr>
      </w:pPr>
      <w:r w:rsidRPr="00FA27E7">
        <w:rPr>
          <w:rFonts w:ascii="Times New Roman" w:hAnsi="Times New Roman" w:cs="Times New Roman"/>
          <w:b/>
        </w:rPr>
        <w:t>Awards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Dean’s List (Fall 2018-Spring 2019), Arrupe Merit Scholarship (2018-Present)</w:t>
      </w:r>
    </w:p>
    <w:p w14:paraId="2C2074E8" w14:textId="77777777" w:rsidR="007C4793" w:rsidRPr="007C4793" w:rsidRDefault="007C4793" w:rsidP="007C4793">
      <w:pPr>
        <w:spacing w:after="0" w:line="264" w:lineRule="auto"/>
        <w:rPr>
          <w:rFonts w:ascii="Times New Roman" w:hAnsi="Times New Roman" w:cs="Times New Roman"/>
        </w:rPr>
      </w:pPr>
    </w:p>
    <w:p w14:paraId="77B2C292" w14:textId="16FEDCCC" w:rsidR="0009643D" w:rsidRPr="00AF5EF1" w:rsidRDefault="0009643D" w:rsidP="007C4793">
      <w:pPr>
        <w:spacing w:after="0" w:line="264" w:lineRule="auto"/>
        <w:rPr>
          <w:rFonts w:ascii="Times New Roman" w:hAnsi="Times New Roman" w:cs="Times New Roman"/>
        </w:rPr>
      </w:pPr>
      <w:r w:rsidRPr="00AF5EF1">
        <w:rPr>
          <w:rFonts w:ascii="Times New Roman" w:hAnsi="Times New Roman" w:cs="Times New Roman"/>
          <w:b/>
        </w:rPr>
        <w:t>C</w:t>
      </w:r>
      <w:r w:rsidR="00AF5EF1" w:rsidRPr="00AF5EF1">
        <w:rPr>
          <w:rFonts w:ascii="Times New Roman" w:hAnsi="Times New Roman" w:cs="Times New Roman"/>
          <w:b/>
        </w:rPr>
        <w:t>lackamas Community College (Dual Enrollment)</w:t>
      </w:r>
      <w:r w:rsidR="00AF5EF1">
        <w:rPr>
          <w:rFonts w:ascii="Times New Roman" w:hAnsi="Times New Roman" w:cs="Times New Roman"/>
          <w:b/>
        </w:rPr>
        <w:t xml:space="preserve">, </w:t>
      </w:r>
      <w:r w:rsidR="00AF5EF1">
        <w:rPr>
          <w:rFonts w:ascii="Times New Roman" w:hAnsi="Times New Roman" w:cs="Times New Roman"/>
          <w:i/>
        </w:rPr>
        <w:t>Oregon City, OR</w:t>
      </w:r>
      <w:r w:rsidR="00AF5EF1">
        <w:rPr>
          <w:rFonts w:ascii="Times New Roman" w:hAnsi="Times New Roman" w:cs="Times New Roman"/>
          <w:b/>
        </w:rPr>
        <w:tab/>
      </w:r>
      <w:r w:rsidR="00AF5EF1">
        <w:rPr>
          <w:rFonts w:ascii="Times New Roman" w:hAnsi="Times New Roman" w:cs="Times New Roman"/>
          <w:b/>
        </w:rPr>
        <w:tab/>
      </w:r>
      <w:r w:rsidR="00AF5EF1">
        <w:rPr>
          <w:rFonts w:ascii="Times New Roman" w:hAnsi="Times New Roman" w:cs="Times New Roman"/>
          <w:b/>
        </w:rPr>
        <w:tab/>
      </w:r>
      <w:r w:rsidRPr="00AF5EF1">
        <w:rPr>
          <w:rFonts w:ascii="Times New Roman" w:hAnsi="Times New Roman" w:cs="Times New Roman"/>
        </w:rPr>
        <w:t>June 2018</w:t>
      </w:r>
    </w:p>
    <w:p w14:paraId="1FDF528D" w14:textId="54D990B4" w:rsidR="0009643D" w:rsidRDefault="0009643D" w:rsidP="007C4793">
      <w:pPr>
        <w:spacing w:after="0" w:line="264" w:lineRule="auto"/>
        <w:ind w:firstLine="720"/>
        <w:rPr>
          <w:rFonts w:ascii="Times New Roman" w:hAnsi="Times New Roman" w:cs="Times New Roman"/>
        </w:rPr>
      </w:pPr>
      <w:r w:rsidRPr="00AF5EF1">
        <w:rPr>
          <w:rFonts w:ascii="Times New Roman" w:hAnsi="Times New Roman" w:cs="Times New Roman"/>
        </w:rPr>
        <w:t xml:space="preserve">Associate of the Arts Oregon Transfer Degree (AAOT) </w:t>
      </w:r>
      <w:r w:rsidRPr="00AF5EF1">
        <w:rPr>
          <w:rFonts w:ascii="Times New Roman" w:hAnsi="Times New Roman" w:cs="Times New Roman"/>
        </w:rPr>
        <w:tab/>
      </w:r>
      <w:r w:rsidRPr="00AF5EF1">
        <w:rPr>
          <w:rFonts w:ascii="Times New Roman" w:hAnsi="Times New Roman" w:cs="Times New Roman"/>
        </w:rPr>
        <w:tab/>
      </w:r>
      <w:r w:rsidRPr="00AF5EF1">
        <w:rPr>
          <w:rFonts w:ascii="Times New Roman" w:hAnsi="Times New Roman" w:cs="Times New Roman"/>
        </w:rPr>
        <w:tab/>
      </w:r>
      <w:r w:rsidRPr="00AF5EF1">
        <w:rPr>
          <w:rFonts w:ascii="Times New Roman" w:hAnsi="Times New Roman" w:cs="Times New Roman"/>
        </w:rPr>
        <w:tab/>
        <w:t>GPA: 3.97</w:t>
      </w:r>
    </w:p>
    <w:p w14:paraId="3EA56197" w14:textId="45AC4611" w:rsidR="00FA27E7" w:rsidRDefault="00FA27E7" w:rsidP="00FA27E7">
      <w:pPr>
        <w:spacing w:after="0" w:line="264" w:lineRule="auto"/>
        <w:ind w:firstLine="720"/>
        <w:rPr>
          <w:rFonts w:ascii="Times New Roman" w:hAnsi="Times New Roman" w:cs="Times New Roman"/>
        </w:rPr>
      </w:pPr>
      <w:r w:rsidRPr="00FA27E7">
        <w:rPr>
          <w:rFonts w:ascii="Times New Roman" w:hAnsi="Times New Roman" w:cs="Times New Roman"/>
          <w:b/>
        </w:rPr>
        <w:t>Involvements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Phi Theta Kappa Honor Society</w:t>
      </w:r>
    </w:p>
    <w:p w14:paraId="556EBA45" w14:textId="65C107D0" w:rsidR="00F75C8C" w:rsidRPr="00AF5EF1" w:rsidRDefault="00FA27E7" w:rsidP="003259B6">
      <w:pPr>
        <w:spacing w:after="0" w:line="264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3ECDB1C" w14:textId="4A693C00" w:rsidR="00F75C8C" w:rsidRPr="00AF5EF1" w:rsidRDefault="00AF5EF1" w:rsidP="007C4793">
      <w:pPr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Clackamas Middle College, </w:t>
      </w:r>
      <w:r w:rsidRPr="00AF5EF1">
        <w:rPr>
          <w:rFonts w:ascii="Times New Roman" w:hAnsi="Times New Roman" w:cs="Times New Roman"/>
          <w:i/>
        </w:rPr>
        <w:t>Happy Valley</w:t>
      </w:r>
      <w:r>
        <w:rPr>
          <w:rFonts w:ascii="Times New Roman" w:hAnsi="Times New Roman" w:cs="Times New Roman"/>
          <w:i/>
        </w:rPr>
        <w:t>, OR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F75C8C" w:rsidRPr="00AF5EF1">
        <w:rPr>
          <w:rFonts w:ascii="Times New Roman" w:hAnsi="Times New Roman" w:cs="Times New Roman"/>
        </w:rPr>
        <w:t>June 2018</w:t>
      </w:r>
    </w:p>
    <w:p w14:paraId="45C04CB2" w14:textId="0DBBE007" w:rsidR="007A1258" w:rsidRDefault="00F75C8C" w:rsidP="007C4793">
      <w:pPr>
        <w:spacing w:after="0" w:line="264" w:lineRule="auto"/>
        <w:ind w:firstLine="720"/>
        <w:rPr>
          <w:rFonts w:ascii="Times New Roman" w:hAnsi="Times New Roman" w:cs="Times New Roman"/>
        </w:rPr>
      </w:pPr>
      <w:r w:rsidRPr="00AF5EF1">
        <w:rPr>
          <w:rFonts w:ascii="Times New Roman" w:hAnsi="Times New Roman" w:cs="Times New Roman"/>
        </w:rPr>
        <w:t>High School Diploma</w:t>
      </w:r>
      <w:r w:rsidR="007C4793">
        <w:rPr>
          <w:rFonts w:ascii="Times New Roman" w:hAnsi="Times New Roman" w:cs="Times New Roman"/>
        </w:rPr>
        <w:tab/>
      </w:r>
      <w:r w:rsidR="007C4793">
        <w:rPr>
          <w:rFonts w:ascii="Times New Roman" w:hAnsi="Times New Roman" w:cs="Times New Roman"/>
        </w:rPr>
        <w:tab/>
      </w:r>
      <w:r w:rsidR="007C4793">
        <w:rPr>
          <w:rFonts w:ascii="Times New Roman" w:hAnsi="Times New Roman" w:cs="Times New Roman"/>
        </w:rPr>
        <w:tab/>
      </w:r>
      <w:r w:rsidR="007C4793">
        <w:rPr>
          <w:rFonts w:ascii="Times New Roman" w:hAnsi="Times New Roman" w:cs="Times New Roman"/>
        </w:rPr>
        <w:tab/>
      </w:r>
      <w:r w:rsidR="007C4793">
        <w:rPr>
          <w:rFonts w:ascii="Times New Roman" w:hAnsi="Times New Roman" w:cs="Times New Roman"/>
        </w:rPr>
        <w:tab/>
      </w:r>
      <w:r w:rsidR="007C4793">
        <w:rPr>
          <w:rFonts w:ascii="Times New Roman" w:hAnsi="Times New Roman" w:cs="Times New Roman"/>
        </w:rPr>
        <w:tab/>
      </w:r>
      <w:r w:rsidR="007C4793">
        <w:rPr>
          <w:rFonts w:ascii="Times New Roman" w:hAnsi="Times New Roman" w:cs="Times New Roman"/>
        </w:rPr>
        <w:tab/>
      </w:r>
      <w:r w:rsidR="007C4793">
        <w:rPr>
          <w:rFonts w:ascii="Times New Roman" w:hAnsi="Times New Roman" w:cs="Times New Roman"/>
        </w:rPr>
        <w:tab/>
        <w:t>GPA: 3.97</w:t>
      </w:r>
    </w:p>
    <w:p w14:paraId="68BD90BF" w14:textId="5EB7C7A8" w:rsidR="00FA27E7" w:rsidRDefault="00F415D1" w:rsidP="007C4793">
      <w:pPr>
        <w:spacing w:after="0" w:line="264" w:lineRule="auto"/>
        <w:ind w:firstLine="720"/>
        <w:rPr>
          <w:rFonts w:ascii="Times New Roman" w:hAnsi="Times New Roman" w:cs="Times New Roman"/>
        </w:rPr>
      </w:pPr>
      <w:r w:rsidRPr="007C4793">
        <w:rPr>
          <w:rFonts w:ascii="Times New Roman" w:hAnsi="Times New Roman" w:cs="Times New Roman"/>
        </w:rPr>
        <w:t>Salutatorian</w:t>
      </w:r>
      <w:r w:rsidR="007A1258" w:rsidRPr="007C4793">
        <w:rPr>
          <w:rFonts w:ascii="Times New Roman" w:hAnsi="Times New Roman" w:cs="Times New Roman"/>
        </w:rPr>
        <w:t xml:space="preserve">, </w:t>
      </w:r>
      <w:r w:rsidR="00F60373">
        <w:rPr>
          <w:rFonts w:ascii="Times New Roman" w:hAnsi="Times New Roman" w:cs="Times New Roman"/>
        </w:rPr>
        <w:t>Graduated top 5</w:t>
      </w:r>
      <w:r w:rsidR="007A1258" w:rsidRPr="007C4793">
        <w:rPr>
          <w:rFonts w:ascii="Times New Roman" w:hAnsi="Times New Roman" w:cs="Times New Roman"/>
        </w:rPr>
        <w:t>% of the class</w:t>
      </w:r>
    </w:p>
    <w:p w14:paraId="14FA8DC2" w14:textId="28D1EC93" w:rsidR="00C7358F" w:rsidRDefault="00FA27E7" w:rsidP="001A4128">
      <w:pPr>
        <w:spacing w:after="0" w:line="264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Involvements: </w:t>
      </w:r>
      <w:r>
        <w:rPr>
          <w:rFonts w:ascii="Times New Roman" w:hAnsi="Times New Roman" w:cs="Times New Roman"/>
        </w:rPr>
        <w:t>Pathways to College, College Extended Options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75C8C" w:rsidRPr="007C4793">
        <w:rPr>
          <w:rFonts w:ascii="Times New Roman" w:hAnsi="Times New Roman" w:cs="Times New Roman"/>
        </w:rPr>
        <w:tab/>
      </w:r>
      <w:r w:rsidR="001A4128">
        <w:rPr>
          <w:rFonts w:ascii="Times New Roman" w:hAnsi="Times New Roman" w:cs="Times New Roman"/>
        </w:rPr>
        <w:tab/>
      </w:r>
    </w:p>
    <w:p w14:paraId="6B1CFCC7" w14:textId="77777777" w:rsidR="00F75C8C" w:rsidRPr="0009643D" w:rsidRDefault="00F75C8C" w:rsidP="007C4793">
      <w:pPr>
        <w:spacing w:after="0" w:line="264" w:lineRule="auto"/>
        <w:rPr>
          <w:rFonts w:ascii="Times New Roman" w:hAnsi="Times New Roman" w:cs="Times New Roman"/>
        </w:rPr>
      </w:pPr>
    </w:p>
    <w:p w14:paraId="521A4C10" w14:textId="23FC22E8" w:rsidR="00BE6F2E" w:rsidRPr="00AB2C03" w:rsidRDefault="00AB2C03" w:rsidP="007C4793">
      <w:pPr>
        <w:pStyle w:val="Heading1"/>
        <w:pBdr>
          <w:bottom w:val="single" w:sz="12" w:space="1" w:color="auto"/>
        </w:pBdr>
        <w:spacing w:before="0" w:after="0" w:line="264" w:lineRule="auto"/>
        <w:rPr>
          <w:rFonts w:ascii="Times New Roman" w:hAnsi="Times New Roman" w:cs="Times New Roman"/>
          <w:sz w:val="24"/>
          <w:szCs w:val="24"/>
        </w:rPr>
      </w:pPr>
      <w:r w:rsidRPr="00AB2C03">
        <w:rPr>
          <w:rFonts w:ascii="Times New Roman" w:hAnsi="Times New Roman" w:cs="Times New Roman"/>
          <w:sz w:val="24"/>
          <w:szCs w:val="24"/>
        </w:rPr>
        <w:t xml:space="preserve">Work </w:t>
      </w:r>
      <w:sdt>
        <w:sdtPr>
          <w:rPr>
            <w:rFonts w:ascii="Times New Roman" w:hAnsi="Times New Roman" w:cs="Times New Roman"/>
            <w:sz w:val="24"/>
            <w:szCs w:val="24"/>
          </w:rPr>
          <w:id w:val="617349259"/>
          <w:placeholder>
            <w:docPart w:val="71E54BC668926C4686DE4AE3EBE1310C"/>
          </w:placeholder>
          <w:temporary/>
          <w:showingPlcHdr/>
          <w15:appearance w15:val="hidden"/>
        </w:sdtPr>
        <w:sdtEndPr/>
        <w:sdtContent>
          <w:r w:rsidR="009E1292" w:rsidRPr="00AB2C03">
            <w:rPr>
              <w:rFonts w:ascii="Times New Roman" w:hAnsi="Times New Roman" w:cs="Times New Roman"/>
              <w:sz w:val="24"/>
              <w:szCs w:val="24"/>
            </w:rPr>
            <w:t>Experience</w:t>
          </w:r>
        </w:sdtContent>
      </w:sdt>
    </w:p>
    <w:p w14:paraId="55E4DFB2" w14:textId="0795155E" w:rsidR="00BE6F2E" w:rsidRPr="00AF5EF1" w:rsidRDefault="0009643D" w:rsidP="007C4793">
      <w:pPr>
        <w:spacing w:after="0" w:line="264" w:lineRule="auto"/>
        <w:rPr>
          <w:rFonts w:ascii="Times New Roman" w:hAnsi="Times New Roman" w:cs="Times New Roman"/>
          <w:i/>
        </w:rPr>
      </w:pPr>
      <w:r w:rsidRPr="0009643D">
        <w:rPr>
          <w:rFonts w:ascii="Times New Roman" w:hAnsi="Times New Roman" w:cs="Times New Roman"/>
          <w:b/>
        </w:rPr>
        <w:softHyphen/>
      </w:r>
      <w:r w:rsidRPr="0009643D">
        <w:rPr>
          <w:rFonts w:ascii="Times New Roman" w:hAnsi="Times New Roman" w:cs="Times New Roman"/>
          <w:b/>
        </w:rPr>
        <w:softHyphen/>
      </w:r>
      <w:r w:rsidRPr="0009643D">
        <w:rPr>
          <w:rFonts w:ascii="Times New Roman" w:hAnsi="Times New Roman" w:cs="Times New Roman"/>
          <w:b/>
        </w:rPr>
        <w:softHyphen/>
      </w:r>
      <w:r w:rsidR="00C7358F" w:rsidRPr="0009643D">
        <w:rPr>
          <w:rFonts w:ascii="Times New Roman" w:hAnsi="Times New Roman" w:cs="Times New Roman"/>
          <w:b/>
        </w:rPr>
        <w:t>Chick-Fil-</w:t>
      </w:r>
      <w:r w:rsidR="00AF5EF1">
        <w:rPr>
          <w:rFonts w:ascii="Times New Roman" w:hAnsi="Times New Roman" w:cs="Times New Roman"/>
          <w:b/>
        </w:rPr>
        <w:t>A</w:t>
      </w:r>
      <w:r w:rsidR="00AF5EF1">
        <w:rPr>
          <w:rFonts w:ascii="Times New Roman" w:hAnsi="Times New Roman" w:cs="Times New Roman"/>
          <w:i/>
        </w:rPr>
        <w:t>, Portland, OR</w:t>
      </w:r>
    </w:p>
    <w:p w14:paraId="4866A05B" w14:textId="77777777" w:rsidR="0009643D" w:rsidRPr="0009643D" w:rsidRDefault="00C7358F" w:rsidP="007C4793">
      <w:pPr>
        <w:pStyle w:val="Heading3"/>
        <w:spacing w:after="0" w:line="264" w:lineRule="auto"/>
        <w:rPr>
          <w:rFonts w:ascii="Times New Roman" w:hAnsi="Times New Roman" w:cs="Times New Roman"/>
          <w:szCs w:val="22"/>
        </w:rPr>
      </w:pPr>
      <w:r w:rsidRPr="0009643D">
        <w:rPr>
          <w:rFonts w:ascii="Times New Roman" w:hAnsi="Times New Roman" w:cs="Times New Roman"/>
          <w:szCs w:val="22"/>
        </w:rPr>
        <w:t>Front of House (General) | February 28</w:t>
      </w:r>
      <w:r w:rsidRPr="0009643D">
        <w:rPr>
          <w:rFonts w:ascii="Times New Roman" w:hAnsi="Times New Roman" w:cs="Times New Roman"/>
          <w:szCs w:val="22"/>
          <w:vertAlign w:val="superscript"/>
        </w:rPr>
        <w:t>th</w:t>
      </w:r>
      <w:r w:rsidRPr="0009643D">
        <w:rPr>
          <w:rFonts w:ascii="Times New Roman" w:hAnsi="Times New Roman" w:cs="Times New Roman"/>
          <w:szCs w:val="22"/>
        </w:rPr>
        <w:t>, 2018-Present</w:t>
      </w:r>
    </w:p>
    <w:p w14:paraId="2422A418" w14:textId="1DA049A9" w:rsidR="0009643D" w:rsidRDefault="0009643D" w:rsidP="007C4793">
      <w:pPr>
        <w:pStyle w:val="ListParagraph"/>
        <w:spacing w:after="0" w:line="264" w:lineRule="auto"/>
        <w:ind w:left="720" w:firstLine="0"/>
        <w:rPr>
          <w:rFonts w:ascii="Times New Roman" w:hAnsi="Times New Roman" w:cs="Times New Roman"/>
        </w:rPr>
      </w:pPr>
      <w:r w:rsidRPr="0009643D">
        <w:rPr>
          <w:rFonts w:ascii="Times New Roman" w:hAnsi="Times New Roman" w:cs="Times New Roman"/>
        </w:rPr>
        <w:t>Worked as cashier, server, bagger, window, drive-thru drinks/desserts, and drive-thru iPOS</w:t>
      </w:r>
      <w:r w:rsidR="00AF5EF1">
        <w:rPr>
          <w:rFonts w:ascii="Times New Roman" w:hAnsi="Times New Roman" w:cs="Times New Roman"/>
        </w:rPr>
        <w:t>.</w:t>
      </w:r>
    </w:p>
    <w:p w14:paraId="5FFDE8CF" w14:textId="77777777" w:rsidR="0009643D" w:rsidRDefault="0009643D" w:rsidP="007C4793">
      <w:pPr>
        <w:pStyle w:val="ListParagraph"/>
        <w:spacing w:after="0" w:line="264" w:lineRule="auto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</w:t>
      </w:r>
      <w:r w:rsidR="0041681C">
        <w:rPr>
          <w:rFonts w:ascii="Times New Roman" w:hAnsi="Times New Roman" w:cs="Times New Roman"/>
        </w:rPr>
        <w:t xml:space="preserve"> 160</w:t>
      </w:r>
      <w:r>
        <w:rPr>
          <w:rFonts w:ascii="Times New Roman" w:hAnsi="Times New Roman" w:cs="Times New Roman"/>
        </w:rPr>
        <w:t xml:space="preserve">+ cars in 1 hour with a Drive Thru team </w:t>
      </w:r>
      <w:r w:rsidRPr="0009643D">
        <w:rPr>
          <w:rFonts w:ascii="Times New Roman" w:hAnsi="Times New Roman" w:cs="Times New Roman"/>
        </w:rPr>
        <w:t xml:space="preserve">while maintaining a positive and friendly customer experience. </w:t>
      </w:r>
    </w:p>
    <w:p w14:paraId="2AD940F7" w14:textId="77777777" w:rsidR="0009643D" w:rsidRDefault="0009643D" w:rsidP="007C4793">
      <w:pPr>
        <w:pStyle w:val="ListParagraph"/>
        <w:spacing w:after="0" w:line="264" w:lineRule="auto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Resolved</w:t>
      </w:r>
      <w:r w:rsidRPr="0009643D">
        <w:rPr>
          <w:rFonts w:ascii="Times New Roman" w:hAnsi="Times New Roman" w:cs="Times New Roman"/>
        </w:rPr>
        <w:t xml:space="preserve"> customer emergencies without causing hiccups in overall efficiency and productivity of service.</w:t>
      </w:r>
    </w:p>
    <w:p w14:paraId="6B9E0F8E" w14:textId="77777777" w:rsidR="00F75C8C" w:rsidRDefault="00F75C8C" w:rsidP="007C4793">
      <w:pPr>
        <w:pStyle w:val="ListParagraph"/>
        <w:spacing w:after="0" w:line="264" w:lineRule="auto"/>
        <w:ind w:left="0" w:firstLine="0"/>
        <w:rPr>
          <w:rFonts w:ascii="Times New Roman" w:hAnsi="Times New Roman" w:cs="Times New Roman"/>
        </w:rPr>
      </w:pPr>
    </w:p>
    <w:p w14:paraId="29C7B3E6" w14:textId="392DB873" w:rsidR="0041681C" w:rsidRDefault="0041681C" w:rsidP="007C4793">
      <w:pPr>
        <w:spacing w:after="0"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Northwest Dance Project (NWDP) | Internship (Unpaid)</w:t>
      </w:r>
      <w:r w:rsidR="00AF5EF1">
        <w:rPr>
          <w:rFonts w:ascii="Times New Roman" w:hAnsi="Times New Roman" w:cs="Times New Roman"/>
          <w:b/>
        </w:rPr>
        <w:t xml:space="preserve">, </w:t>
      </w:r>
      <w:r w:rsidR="00AF5EF1">
        <w:rPr>
          <w:rFonts w:ascii="Times New Roman" w:hAnsi="Times New Roman" w:cs="Times New Roman"/>
          <w:i/>
        </w:rPr>
        <w:t>Portland, OR</w:t>
      </w:r>
    </w:p>
    <w:p w14:paraId="6D4D3506" w14:textId="77777777" w:rsidR="0041681C" w:rsidRDefault="0041681C" w:rsidP="007C4793">
      <w:pPr>
        <w:spacing w:after="0" w:line="264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Usher, Organization Representative | October-December 2017</w:t>
      </w:r>
    </w:p>
    <w:p w14:paraId="45F82968" w14:textId="77777777" w:rsidR="0041681C" w:rsidRDefault="0041681C" w:rsidP="007C4793">
      <w:pPr>
        <w:pStyle w:val="ListParagraph"/>
        <w:spacing w:after="0" w:line="264" w:lineRule="auto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Familiarized guests at events and performances with NWDP and clarified its class and workshop opportunities</w:t>
      </w:r>
    </w:p>
    <w:p w14:paraId="55F1D159" w14:textId="38F929FC" w:rsidR="00B14F36" w:rsidRPr="00B14F36" w:rsidRDefault="0041681C" w:rsidP="00B14F36">
      <w:pPr>
        <w:pStyle w:val="ListParagraph"/>
        <w:spacing w:after="0" w:line="264" w:lineRule="auto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set up/strike and miscellaneous administrative tasks at NWDP patron events</w:t>
      </w:r>
    </w:p>
    <w:p w14:paraId="344422FE" w14:textId="77777777" w:rsidR="001A4128" w:rsidRPr="008A7F85" w:rsidRDefault="001A4128" w:rsidP="008A7F85">
      <w:pPr>
        <w:spacing w:after="0" w:line="264" w:lineRule="auto"/>
        <w:rPr>
          <w:rFonts w:ascii="Times New Roman" w:hAnsi="Times New Roman" w:cs="Times New Roman"/>
        </w:rPr>
      </w:pPr>
    </w:p>
    <w:p w14:paraId="3C1174EB" w14:textId="77777777" w:rsidR="001A4128" w:rsidRPr="0009643D" w:rsidRDefault="001A4128" w:rsidP="001A4128">
      <w:pPr>
        <w:pStyle w:val="Heading1"/>
        <w:pBdr>
          <w:bottom w:val="single" w:sz="12" w:space="1" w:color="auto"/>
        </w:pBdr>
        <w:spacing w:before="0" w:after="0" w:line="264" w:lineRule="auto"/>
        <w:rPr>
          <w:rFonts w:ascii="Times New Roman" w:hAnsi="Times New Roman" w:cs="Times New Roman"/>
          <w:sz w:val="24"/>
          <w:szCs w:val="24"/>
        </w:rPr>
      </w:pPr>
      <w:r w:rsidRPr="0009643D">
        <w:rPr>
          <w:rFonts w:ascii="Times New Roman" w:hAnsi="Times New Roman" w:cs="Times New Roman"/>
          <w:sz w:val="24"/>
          <w:szCs w:val="24"/>
        </w:rPr>
        <w:t>Relevant Coursework</w:t>
      </w:r>
    </w:p>
    <w:p w14:paraId="186D8198" w14:textId="04BF26E7" w:rsidR="001A4128" w:rsidRPr="0041681C" w:rsidRDefault="001A4128" w:rsidP="001A4128">
      <w:pPr>
        <w:pStyle w:val="ListParagraph"/>
        <w:spacing w:after="0" w:line="264" w:lineRule="auto"/>
        <w:ind w:left="720" w:firstLine="0"/>
        <w:rPr>
          <w:rFonts w:ascii="Times New Roman" w:hAnsi="Times New Roman" w:cs="Times New Roman"/>
        </w:rPr>
      </w:pPr>
      <w:r w:rsidRPr="0009643D">
        <w:rPr>
          <w:rFonts w:ascii="Times New Roman" w:hAnsi="Times New Roman" w:cs="Times New Roman"/>
        </w:rPr>
        <w:t>Calculus I/II</w:t>
      </w:r>
      <w:r>
        <w:rPr>
          <w:rFonts w:ascii="Times New Roman" w:hAnsi="Times New Roman" w:cs="Times New Roman"/>
        </w:rPr>
        <w:t xml:space="preserve">; </w:t>
      </w:r>
      <w:r w:rsidRPr="0009643D">
        <w:rPr>
          <w:rFonts w:ascii="Times New Roman" w:hAnsi="Times New Roman" w:cs="Times New Roman"/>
        </w:rPr>
        <w:t>Computer Programming</w:t>
      </w:r>
      <w:r>
        <w:rPr>
          <w:rFonts w:ascii="Times New Roman" w:hAnsi="Times New Roman" w:cs="Times New Roman"/>
        </w:rPr>
        <w:t>; Game Design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4D40B28D" w14:textId="77777777" w:rsidR="00FA27E7" w:rsidRPr="00FA27E7" w:rsidRDefault="00FA27E7" w:rsidP="00FA27E7">
      <w:pPr>
        <w:spacing w:line="264" w:lineRule="auto"/>
        <w:rPr>
          <w:rFonts w:ascii="Times New Roman" w:hAnsi="Times New Roman" w:cs="Times New Roman"/>
          <w:i/>
        </w:rPr>
      </w:pPr>
    </w:p>
    <w:p w14:paraId="794F3FBF" w14:textId="77777777" w:rsidR="00084510" w:rsidRPr="0009643D" w:rsidRDefault="00A32EB4" w:rsidP="007C4793">
      <w:pPr>
        <w:pStyle w:val="Heading1"/>
        <w:pBdr>
          <w:bottom w:val="single" w:sz="12" w:space="1" w:color="auto"/>
        </w:pBdr>
        <w:spacing w:before="0" w:after="0" w:line="264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19804518"/>
          <w:placeholder>
            <w:docPart w:val="F479994C5427AE4BB090C4F0C563BD45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084510" w:rsidRPr="0009643D">
            <w:rPr>
              <w:rFonts w:ascii="Times New Roman" w:hAnsi="Times New Roman" w:cs="Times New Roman"/>
              <w:sz w:val="24"/>
              <w:szCs w:val="24"/>
            </w:rPr>
            <w:t>Skills Summary</w:t>
          </w:r>
        </w:sdtContent>
      </w:sdt>
    </w:p>
    <w:p w14:paraId="669DDA52" w14:textId="5607FB42" w:rsidR="008A7F85" w:rsidRDefault="00084510" w:rsidP="008A7F85">
      <w:pPr>
        <w:spacing w:after="0" w:line="264" w:lineRule="auto"/>
        <w:rPr>
          <w:rFonts w:ascii="Times New Roman" w:hAnsi="Times New Roman" w:cs="Times New Roman"/>
        </w:rPr>
      </w:pPr>
      <w:r w:rsidRPr="0009643D">
        <w:rPr>
          <w:rFonts w:ascii="Times New Roman" w:hAnsi="Times New Roman" w:cs="Times New Roman"/>
        </w:rPr>
        <w:t xml:space="preserve">Languages: </w:t>
      </w:r>
      <w:r w:rsidR="001A4128">
        <w:rPr>
          <w:rFonts w:ascii="Times New Roman" w:hAnsi="Times New Roman" w:cs="Times New Roman"/>
        </w:rPr>
        <w:t>Familiar with</w:t>
      </w:r>
      <w:r w:rsidRPr="0009643D">
        <w:rPr>
          <w:rFonts w:ascii="Times New Roman" w:hAnsi="Times New Roman" w:cs="Times New Roman"/>
        </w:rPr>
        <w:t xml:space="preserve"> JavaScript</w:t>
      </w:r>
      <w:r w:rsidR="001A4128">
        <w:rPr>
          <w:rFonts w:ascii="Times New Roman" w:hAnsi="Times New Roman" w:cs="Times New Roman"/>
        </w:rPr>
        <w:t>, HTML, and CSS</w:t>
      </w:r>
      <w:r w:rsidR="008A7F85" w:rsidRPr="008A7F85">
        <w:rPr>
          <w:rFonts w:ascii="Times New Roman" w:hAnsi="Times New Roman" w:cs="Times New Roman"/>
        </w:rPr>
        <w:t xml:space="preserve"> </w:t>
      </w:r>
      <w:r w:rsidR="008A7F85">
        <w:rPr>
          <w:rFonts w:ascii="Times New Roman" w:hAnsi="Times New Roman" w:cs="Times New Roman"/>
        </w:rPr>
        <w:tab/>
      </w:r>
      <w:r w:rsidR="008A7F85">
        <w:rPr>
          <w:rFonts w:ascii="Times New Roman" w:hAnsi="Times New Roman" w:cs="Times New Roman"/>
        </w:rPr>
        <w:tab/>
        <w:t>Microsoft Office</w:t>
      </w:r>
      <w:r w:rsidR="008A7F85">
        <w:rPr>
          <w:rFonts w:ascii="Times New Roman" w:hAnsi="Times New Roman" w:cs="Times New Roman"/>
        </w:rPr>
        <w:tab/>
      </w:r>
    </w:p>
    <w:p w14:paraId="0805862C" w14:textId="04A55705" w:rsidR="008A7F85" w:rsidRPr="00B23A47" w:rsidRDefault="008A7F85" w:rsidP="008A7F85">
      <w:pPr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Operating Systems: macOS, Windows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72928">
        <w:rPr>
          <w:rFonts w:ascii="Times New Roman" w:hAnsi="Times New Roman" w:cs="Times New Roman"/>
        </w:rPr>
        <w:tab/>
      </w:r>
      <w:r w:rsidR="00672928">
        <w:rPr>
          <w:rFonts w:ascii="Times New Roman" w:hAnsi="Times New Roman" w:cs="Times New Roman"/>
        </w:rPr>
        <w:tab/>
        <w:t>Prezi</w:t>
      </w:r>
    </w:p>
    <w:p w14:paraId="6A091410" w14:textId="7B5CBFA5" w:rsidR="008A7F85" w:rsidRPr="0041681C" w:rsidRDefault="008A7F85" w:rsidP="008A7F85">
      <w:pPr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Dance: Ballet, Modern, Jazz, Improvisation, Hip Hop</w:t>
      </w:r>
      <w:r w:rsidRPr="008A7F85">
        <w:rPr>
          <w:rFonts w:ascii="Times New Roman" w:hAnsi="Times New Roman" w:cs="Times New Roman"/>
        </w:rPr>
        <w:t xml:space="preserve"> </w:t>
      </w:r>
      <w:r w:rsidR="00672928">
        <w:rPr>
          <w:rFonts w:ascii="Times New Roman" w:hAnsi="Times New Roman" w:cs="Times New Roman"/>
        </w:rPr>
        <w:tab/>
      </w:r>
      <w:r w:rsidR="00672928">
        <w:rPr>
          <w:rFonts w:ascii="Times New Roman" w:hAnsi="Times New Roman" w:cs="Times New Roman"/>
        </w:rPr>
        <w:tab/>
        <w:t>Instagram, Snapchat, Facebook, Twitter</w:t>
      </w:r>
    </w:p>
    <w:p w14:paraId="7DDE20E5" w14:textId="00BF8581" w:rsidR="008A7F85" w:rsidRDefault="008A7F85" w:rsidP="007C4793">
      <w:pPr>
        <w:spacing w:after="0" w:line="264" w:lineRule="auto"/>
        <w:rPr>
          <w:rFonts w:ascii="Times New Roman" w:hAnsi="Times New Roman" w:cs="Times New Roman"/>
        </w:rPr>
      </w:pPr>
    </w:p>
    <w:p w14:paraId="1AA817D5" w14:textId="77777777" w:rsidR="00B14F36" w:rsidRDefault="00B14F36" w:rsidP="007C4793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</w:p>
    <w:p w14:paraId="0022D3C6" w14:textId="77777777" w:rsidR="008D49BE" w:rsidRDefault="008D49BE" w:rsidP="007C4793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</w:p>
    <w:p w14:paraId="53231384" w14:textId="77777777" w:rsidR="008D49BE" w:rsidRDefault="008D49BE" w:rsidP="007C4793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</w:p>
    <w:p w14:paraId="77226E6B" w14:textId="77777777" w:rsidR="008D49BE" w:rsidRPr="00BE73BA" w:rsidRDefault="008D49BE" w:rsidP="008D49BE">
      <w:pPr>
        <w:rPr>
          <w:rFonts w:ascii="Times New Roman" w:eastAsia="Times New Roman" w:hAnsi="Times New Roman" w:cs="Times New Roman"/>
        </w:rPr>
      </w:pPr>
    </w:p>
    <w:p w14:paraId="7EF2E718" w14:textId="77777777" w:rsidR="008D49BE" w:rsidRPr="00BE73BA" w:rsidRDefault="008D49BE" w:rsidP="008D49BE">
      <w:pPr>
        <w:rPr>
          <w:rFonts w:ascii="Times New Roman" w:hAnsi="Times New Roman" w:cs="Times New Roman"/>
        </w:rPr>
      </w:pPr>
    </w:p>
    <w:p w14:paraId="29C9CDC9" w14:textId="77777777" w:rsidR="008D49BE" w:rsidRPr="00B14F36" w:rsidRDefault="008D49BE" w:rsidP="007C4793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D49BE" w:rsidRPr="00B14F36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1C15E" w14:textId="77777777" w:rsidR="00A32EB4" w:rsidRDefault="00A32EB4">
      <w:pPr>
        <w:spacing w:after="0" w:line="240" w:lineRule="auto"/>
      </w:pPr>
      <w:r>
        <w:separator/>
      </w:r>
    </w:p>
  </w:endnote>
  <w:endnote w:type="continuationSeparator" w:id="0">
    <w:p w14:paraId="02C256A4" w14:textId="77777777" w:rsidR="00A32EB4" w:rsidRDefault="00A3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B1A36" w14:textId="77777777" w:rsidR="00BE6F2E" w:rsidRDefault="009E12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D5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57D82" w14:textId="77777777" w:rsidR="00A32EB4" w:rsidRDefault="00A32EB4">
      <w:pPr>
        <w:spacing w:after="0" w:line="240" w:lineRule="auto"/>
      </w:pPr>
      <w:r>
        <w:separator/>
      </w:r>
    </w:p>
  </w:footnote>
  <w:footnote w:type="continuationSeparator" w:id="0">
    <w:p w14:paraId="4DB177AD" w14:textId="77777777" w:rsidR="00A32EB4" w:rsidRDefault="00A3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FA150" w14:textId="77777777" w:rsidR="00BE6F2E" w:rsidRDefault="009E129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E403B8" wp14:editId="536FAE7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3BF4424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39CE7" w14:textId="77777777" w:rsidR="00BE6F2E" w:rsidRDefault="009E129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E84F88C" wp14:editId="4E40139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4BBBC2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9A234BC"/>
    <w:multiLevelType w:val="hybridMultilevel"/>
    <w:tmpl w:val="C34CE9A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897B29"/>
    <w:multiLevelType w:val="hybridMultilevel"/>
    <w:tmpl w:val="1B04D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F04C40"/>
    <w:multiLevelType w:val="hybridMultilevel"/>
    <w:tmpl w:val="EAB8273A"/>
    <w:lvl w:ilvl="0" w:tplc="F7842766">
      <w:start w:val="50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36942F4"/>
    <w:multiLevelType w:val="hybridMultilevel"/>
    <w:tmpl w:val="85385E6A"/>
    <w:lvl w:ilvl="0" w:tplc="EB825A96">
      <w:start w:val="50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8F"/>
    <w:rsid w:val="0002551D"/>
    <w:rsid w:val="00084510"/>
    <w:rsid w:val="0009643D"/>
    <w:rsid w:val="000A2838"/>
    <w:rsid w:val="000D7520"/>
    <w:rsid w:val="001A4128"/>
    <w:rsid w:val="00212F49"/>
    <w:rsid w:val="003259B6"/>
    <w:rsid w:val="00351143"/>
    <w:rsid w:val="0041681C"/>
    <w:rsid w:val="00484443"/>
    <w:rsid w:val="004F1469"/>
    <w:rsid w:val="00672928"/>
    <w:rsid w:val="006C3995"/>
    <w:rsid w:val="00771072"/>
    <w:rsid w:val="007A1258"/>
    <w:rsid w:val="007C4793"/>
    <w:rsid w:val="0088779F"/>
    <w:rsid w:val="008A7F85"/>
    <w:rsid w:val="008D49BE"/>
    <w:rsid w:val="009E1292"/>
    <w:rsid w:val="009E2452"/>
    <w:rsid w:val="00A06944"/>
    <w:rsid w:val="00A32EB4"/>
    <w:rsid w:val="00AB2C03"/>
    <w:rsid w:val="00AB4278"/>
    <w:rsid w:val="00AF5EF1"/>
    <w:rsid w:val="00B14F36"/>
    <w:rsid w:val="00B23A47"/>
    <w:rsid w:val="00BE6F2E"/>
    <w:rsid w:val="00C7358F"/>
    <w:rsid w:val="00CE3D59"/>
    <w:rsid w:val="00F415D1"/>
    <w:rsid w:val="00F60373"/>
    <w:rsid w:val="00F75C8C"/>
    <w:rsid w:val="00FA27E7"/>
    <w:rsid w:val="00FC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8F9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C7358F"/>
    <w:rPr>
      <w:color w:val="3D859C" w:themeColor="hyperlink"/>
      <w:u w:val="single"/>
    </w:rPr>
  </w:style>
  <w:style w:type="character" w:customStyle="1" w:styleId="vanity-namedomain">
    <w:name w:val="vanity-name__domain"/>
    <w:basedOn w:val="DefaultParagraphFont"/>
    <w:rsid w:val="00C7358F"/>
  </w:style>
  <w:style w:type="character" w:customStyle="1" w:styleId="vanity-namedisplay-name">
    <w:name w:val="vanity-name__display-name"/>
    <w:basedOn w:val="DefaultParagraphFont"/>
    <w:rsid w:val="00C7358F"/>
  </w:style>
  <w:style w:type="character" w:styleId="FollowedHyperlink">
    <w:name w:val="FollowedHyperlink"/>
    <w:basedOn w:val="DefaultParagraphFont"/>
    <w:uiPriority w:val="99"/>
    <w:semiHidden/>
    <w:unhideWhenUsed/>
    <w:rsid w:val="00C7358F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hallevogelpohl@gmail.com" TargetMode="External"/><Relationship Id="rId8" Type="http://schemas.openxmlformats.org/officeDocument/2006/relationships/hyperlink" Target="http://www.linkedin.com/in/hallevogelpoh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llev/Library/Containers/com.microsoft.Word/Data/Library/Caches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99F05EF30B114AA5DEEDBBDFB7B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4AB23-CEAE-444E-B576-0398B67E5E80}"/>
      </w:docPartPr>
      <w:docPartBody>
        <w:p w:rsidR="00C126B0" w:rsidRDefault="005925BE">
          <w:pPr>
            <w:pStyle w:val="E899F05EF30B114AA5DEEDBBDFB7B198"/>
          </w:pPr>
          <w:r>
            <w:t>Education</w:t>
          </w:r>
        </w:p>
      </w:docPartBody>
    </w:docPart>
    <w:docPart>
      <w:docPartPr>
        <w:name w:val="71E54BC668926C4686DE4AE3EBE13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00DB4-B189-E34A-A5CA-203918A93741}"/>
      </w:docPartPr>
      <w:docPartBody>
        <w:p w:rsidR="00C126B0" w:rsidRDefault="005925BE">
          <w:pPr>
            <w:pStyle w:val="71E54BC668926C4686DE4AE3EBE1310C"/>
          </w:pPr>
          <w:r>
            <w:t>Experience</w:t>
          </w:r>
        </w:p>
      </w:docPartBody>
    </w:docPart>
    <w:docPart>
      <w:docPartPr>
        <w:name w:val="F479994C5427AE4BB090C4F0C563B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E4232-7221-684D-B233-45248B2629D8}"/>
      </w:docPartPr>
      <w:docPartBody>
        <w:p w:rsidR="00C126B0" w:rsidRDefault="00D20113" w:rsidP="00D20113">
          <w:pPr>
            <w:pStyle w:val="F479994C5427AE4BB090C4F0C563BD45"/>
          </w:pPr>
          <w:r>
            <w:t>Skills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13"/>
    <w:rsid w:val="005925BE"/>
    <w:rsid w:val="00814DE3"/>
    <w:rsid w:val="009656F5"/>
    <w:rsid w:val="00C126B0"/>
    <w:rsid w:val="00D2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A0FB3DE93C9C4EAE2DCFB91E825774">
    <w:name w:val="E3A0FB3DE93C9C4EAE2DCFB91E825774"/>
  </w:style>
  <w:style w:type="paragraph" w:customStyle="1" w:styleId="D720BEBA08B8EC46880880CF2763674A">
    <w:name w:val="D720BEBA08B8EC46880880CF2763674A"/>
  </w:style>
  <w:style w:type="paragraph" w:customStyle="1" w:styleId="7635064B399B9B41AC039B0327043E5F">
    <w:name w:val="7635064B399B9B41AC039B0327043E5F"/>
  </w:style>
  <w:style w:type="paragraph" w:customStyle="1" w:styleId="C7DC4BE78F9C5F40B20B41645B86E77B">
    <w:name w:val="C7DC4BE78F9C5F40B20B41645B86E77B"/>
  </w:style>
  <w:style w:type="paragraph" w:customStyle="1" w:styleId="E899F05EF30B114AA5DEEDBBDFB7B198">
    <w:name w:val="E899F05EF30B114AA5DEEDBBDFB7B198"/>
  </w:style>
  <w:style w:type="paragraph" w:customStyle="1" w:styleId="475F292D7E0FB44CA9AD9FA80D7C9521">
    <w:name w:val="475F292D7E0FB44CA9AD9FA80D7C9521"/>
  </w:style>
  <w:style w:type="paragraph" w:customStyle="1" w:styleId="6B66230AE9D6E6478AEC0470417EE9A5">
    <w:name w:val="6B66230AE9D6E6478AEC0470417EE9A5"/>
  </w:style>
  <w:style w:type="paragraph" w:customStyle="1" w:styleId="71E54BC668926C4686DE4AE3EBE1310C">
    <w:name w:val="71E54BC668926C4686DE4AE3EBE1310C"/>
  </w:style>
  <w:style w:type="paragraph" w:customStyle="1" w:styleId="B8FD1825B4759041A7BEF191F8046B70">
    <w:name w:val="B8FD1825B4759041A7BEF191F8046B70"/>
  </w:style>
  <w:style w:type="paragraph" w:customStyle="1" w:styleId="810D421E885E944CA24678C1B89F712C">
    <w:name w:val="810D421E885E944CA24678C1B89F712C"/>
  </w:style>
  <w:style w:type="paragraph" w:customStyle="1" w:styleId="2AEF08DB856E154D8E859B6E2065BDBB">
    <w:name w:val="2AEF08DB856E154D8E859B6E2065BDBB"/>
  </w:style>
  <w:style w:type="paragraph" w:customStyle="1" w:styleId="8606BA2052E61343BED9C72B6D575EE9">
    <w:name w:val="8606BA2052E61343BED9C72B6D575EE9"/>
  </w:style>
  <w:style w:type="paragraph" w:customStyle="1" w:styleId="C8AC764B7555A74DB9E2465316D2C4AB">
    <w:name w:val="C8AC764B7555A74DB9E2465316D2C4AB"/>
  </w:style>
  <w:style w:type="paragraph" w:customStyle="1" w:styleId="74055C25F3CF674FA3B71FAAC3A9CFFC">
    <w:name w:val="74055C25F3CF674FA3B71FAAC3A9CFFC"/>
  </w:style>
  <w:style w:type="paragraph" w:customStyle="1" w:styleId="EF24027AEDDE744BADBCFE4C03E99F04">
    <w:name w:val="EF24027AEDDE744BADBCFE4C03E99F04"/>
    <w:rsid w:val="00D20113"/>
  </w:style>
  <w:style w:type="paragraph" w:customStyle="1" w:styleId="A4BA85DE2C5DCA44BAE30323A6C10B7F">
    <w:name w:val="A4BA85DE2C5DCA44BAE30323A6C10B7F"/>
    <w:rsid w:val="00D20113"/>
  </w:style>
  <w:style w:type="paragraph" w:customStyle="1" w:styleId="77927AF3FFCC1144AB222C461E89D589">
    <w:name w:val="77927AF3FFCC1144AB222C461E89D589"/>
    <w:rsid w:val="00D20113"/>
  </w:style>
  <w:style w:type="paragraph" w:customStyle="1" w:styleId="F479994C5427AE4BB090C4F0C563BD45">
    <w:name w:val="F479994C5427AE4BB090C4F0C563BD45"/>
    <w:rsid w:val="00D20113"/>
  </w:style>
  <w:style w:type="paragraph" w:customStyle="1" w:styleId="064DE3CD5F040F4982CEF4B8B1374D88">
    <w:name w:val="064DE3CD5F040F4982CEF4B8B1374D88"/>
    <w:rsid w:val="00D20113"/>
  </w:style>
  <w:style w:type="paragraph" w:customStyle="1" w:styleId="A2678245B3A89A40BD888FD63348AC3D">
    <w:name w:val="A2678245B3A89A40BD888FD63348AC3D"/>
    <w:rsid w:val="00D201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84</TotalTime>
  <Pages>2</Pages>
  <Words>290</Words>
  <Characters>1655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Vogelpohl</dc:creator>
  <cp:keywords/>
  <dc:description/>
  <cp:lastModifiedBy>Halle Vogelpohl</cp:lastModifiedBy>
  <cp:revision>24</cp:revision>
  <dcterms:created xsi:type="dcterms:W3CDTF">2019-11-01T06:06:00Z</dcterms:created>
  <dcterms:modified xsi:type="dcterms:W3CDTF">2020-02-03T00:54:00Z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